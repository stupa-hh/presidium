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34" w:rsidRPr="00CE0734" w:rsidRDefault="00CE0734" w:rsidP="00CE0734">
      <w:pPr>
        <w:rPr>
          <w:rFonts w:ascii="Source Sans Pro" w:hAnsi="Source Sans Pro"/>
          <w:sz w:val="28"/>
          <w:szCs w:val="28"/>
          <w:u w:val="single"/>
        </w:rPr>
      </w:pPr>
      <w:r w:rsidRPr="00CE0734">
        <w:rPr>
          <w:rFonts w:ascii="Source Sans Pro" w:hAnsi="Source Sans Pro"/>
          <w:sz w:val="28"/>
          <w:szCs w:val="28"/>
          <w:u w:val="single"/>
        </w:rPr>
        <w:t>Teil A</w:t>
      </w:r>
    </w:p>
    <w:p w:rsidR="00CE0734" w:rsidRPr="00CE0734" w:rsidRDefault="00CE0734" w:rsidP="00CE0734">
      <w:pPr>
        <w:rPr>
          <w:rFonts w:ascii="Source Sans Pro" w:hAnsi="Source Sans Pro"/>
          <w:b/>
          <w:sz w:val="28"/>
          <w:szCs w:val="28"/>
        </w:rPr>
      </w:pPr>
      <w:proofErr w:type="spellStart"/>
      <w:r w:rsidRPr="00CE0734">
        <w:rPr>
          <w:rFonts w:ascii="Source Sans Pro" w:hAnsi="Source Sans Pro"/>
          <w:b/>
          <w:sz w:val="28"/>
          <w:szCs w:val="28"/>
        </w:rPr>
        <w:t>Formalia</w:t>
      </w:r>
      <w:proofErr w:type="spellEnd"/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Jim erö</w:t>
      </w:r>
      <w:r w:rsidRPr="00CE0734">
        <w:rPr>
          <w:rFonts w:ascii="Source Sans Pro" w:hAnsi="Source Sans Pro"/>
          <w:i/>
        </w:rPr>
        <w:t>ffnet die Sitzung um 18.40 Uhr.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Geschäftsbericht Präsidium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Öffentlichkeitsarbeit</w:t>
      </w:r>
    </w:p>
    <w:p w:rsidR="00CE0734" w:rsidRPr="00CE0734" w:rsidRDefault="00CE0734" w:rsidP="00CE0734">
      <w:pPr>
        <w:rPr>
          <w:rFonts w:ascii="Source Sans Pro" w:hAnsi="Source Sans Pro"/>
        </w:rPr>
      </w:pPr>
      <w:proofErr w:type="spellStart"/>
      <w:r w:rsidRPr="00CE0734">
        <w:rPr>
          <w:rFonts w:ascii="Source Sans Pro" w:hAnsi="Source Sans Pro"/>
        </w:rPr>
        <w:t>Fegebank</w:t>
      </w:r>
      <w:proofErr w:type="spellEnd"/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Sitzungsplanung: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Am 23. Juni findet die Tagung in der </w:t>
      </w:r>
      <w:proofErr w:type="spellStart"/>
      <w:r w:rsidRPr="00CE0734">
        <w:rPr>
          <w:rFonts w:ascii="Source Sans Pro" w:hAnsi="Source Sans Pro"/>
        </w:rPr>
        <w:t>Erz.Wiss</w:t>
      </w:r>
      <w:proofErr w:type="spellEnd"/>
      <w:r w:rsidRPr="00CE0734">
        <w:rPr>
          <w:rFonts w:ascii="Source Sans Pro" w:hAnsi="Source Sans Pro"/>
        </w:rPr>
        <w:t xml:space="preserve"> zu Noten, eine APH- und eine</w:t>
      </w:r>
    </w:p>
    <w:p w:rsidR="00CE0734" w:rsidRPr="00CE0734" w:rsidRDefault="00CE0734" w:rsidP="00CE0734">
      <w:pPr>
        <w:rPr>
          <w:rFonts w:ascii="Source Sans Pro" w:hAnsi="Source Sans Pro"/>
        </w:rPr>
      </w:pPr>
      <w:proofErr w:type="spellStart"/>
      <w:r w:rsidRPr="00CE0734">
        <w:rPr>
          <w:rFonts w:ascii="Source Sans Pro" w:hAnsi="Source Sans Pro"/>
        </w:rPr>
        <w:t>Wissenschaftausschusssitzung</w:t>
      </w:r>
      <w:proofErr w:type="spellEnd"/>
      <w:r w:rsidRPr="00CE0734">
        <w:rPr>
          <w:rFonts w:ascii="Source Sans Pro" w:hAnsi="Source Sans Pro"/>
        </w:rPr>
        <w:t xml:space="preserve"> statt. Der Termin ist daher für eine StuPa-Sitzung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nicht so gut geeignet. Es wird daher überlegt die Sitzung vom 23. Juni auf den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16. Juni vorzuverlegen.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Daraus würden sich diese Sitzungstermine ab dem 16. Juni ergeben:</w:t>
      </w:r>
    </w:p>
    <w:p w:rsidR="00CE0734" w:rsidRDefault="00CE0734" w:rsidP="00CE0734">
      <w:pPr>
        <w:pStyle w:val="Listenabsatz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16. Juni</w:t>
      </w:r>
    </w:p>
    <w:p w:rsidR="00CE0734" w:rsidRDefault="00CE0734" w:rsidP="00CE0734">
      <w:pPr>
        <w:pStyle w:val="Listenabsatz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30. Juni</w:t>
      </w:r>
    </w:p>
    <w:p w:rsidR="00CE0734" w:rsidRPr="00CE0734" w:rsidRDefault="00CE0734" w:rsidP="00CE0734">
      <w:pPr>
        <w:pStyle w:val="Listenabsatz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14. Juli (bei Bedarf)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Anfragen an das Präsidium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Keine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Geschäftsbericht AStA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Philipp: AStA konstituieren, Referatszuschnitte, Schlüssel usw. Viel Raum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eingenommen.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Veranstaltung T. Bultmann (</w:t>
      </w:r>
      <w:proofErr w:type="spellStart"/>
      <w:r w:rsidRPr="00CE0734">
        <w:rPr>
          <w:rFonts w:ascii="Source Sans Pro" w:hAnsi="Source Sans Pro"/>
        </w:rPr>
        <w:t>BdWi</w:t>
      </w:r>
      <w:proofErr w:type="spellEnd"/>
      <w:r w:rsidRPr="00CE0734">
        <w:rPr>
          <w:rFonts w:ascii="Source Sans Pro" w:hAnsi="Source Sans Pro"/>
        </w:rPr>
        <w:t>). Steigende Tendenz … Abhängigkeit von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Drittmitteln. Strukturelle Scheinautonomie der Hochschulen. Es sind dieselben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Hochschulen, die Mittel </w:t>
      </w:r>
      <w:proofErr w:type="spellStart"/>
      <w:r w:rsidRPr="00CE0734">
        <w:rPr>
          <w:rFonts w:ascii="Source Sans Pro" w:hAnsi="Source Sans Pro"/>
        </w:rPr>
        <w:t>einwerden</w:t>
      </w:r>
      <w:proofErr w:type="spellEnd"/>
      <w:r w:rsidRPr="00CE0734"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Akkreditierung von Hochschulen und Studiengängen. Noch keine Linie: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Einheitlichkeit eher positiv, negativ die </w:t>
      </w:r>
      <w:proofErr w:type="spellStart"/>
      <w:r w:rsidRPr="00CE0734">
        <w:rPr>
          <w:rFonts w:ascii="Source Sans Pro" w:hAnsi="Source Sans Pro"/>
        </w:rPr>
        <w:t>Ba</w:t>
      </w:r>
      <w:proofErr w:type="spellEnd"/>
      <w:r w:rsidRPr="00CE0734">
        <w:rPr>
          <w:rFonts w:ascii="Source Sans Pro" w:hAnsi="Source Sans Pro"/>
        </w:rPr>
        <w:t>/MA-Studiengänge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lastRenderedPageBreak/>
        <w:t xml:space="preserve">Franziska: Demo zu Holzwirtschaft: Uni für alle statt </w:t>
      </w:r>
      <w:proofErr w:type="spellStart"/>
      <w:r w:rsidRPr="00CE0734">
        <w:rPr>
          <w:rFonts w:ascii="Source Sans Pro" w:hAnsi="Source Sans Pro"/>
        </w:rPr>
        <w:t>Exellenz</w:t>
      </w:r>
      <w:proofErr w:type="spellEnd"/>
      <w:r w:rsidRPr="00CE0734">
        <w:rPr>
          <w:rFonts w:ascii="Source Sans Pro" w:hAnsi="Source Sans Pro"/>
        </w:rPr>
        <w:t>, viele Plakate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und aktive Studierende. Demo gegen die </w:t>
      </w:r>
      <w:proofErr w:type="spellStart"/>
      <w:r w:rsidRPr="00CE0734">
        <w:rPr>
          <w:rFonts w:ascii="Source Sans Pro" w:hAnsi="Source Sans Pro"/>
        </w:rPr>
        <w:t>Exellenzinitiative</w:t>
      </w:r>
      <w:proofErr w:type="spellEnd"/>
      <w:r w:rsidRPr="00CE0734">
        <w:rPr>
          <w:rFonts w:ascii="Source Sans Pro" w:hAnsi="Source Sans Pro"/>
        </w:rPr>
        <w:t xml:space="preserve"> am 14. Juni und VV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Gebührensatzungen von Master </w:t>
      </w:r>
      <w:proofErr w:type="spellStart"/>
      <w:r w:rsidRPr="00CE0734">
        <w:rPr>
          <w:rFonts w:ascii="Source Sans Pro" w:hAnsi="Source Sans Pro"/>
        </w:rPr>
        <w:t>of</w:t>
      </w:r>
      <w:proofErr w:type="spellEnd"/>
      <w:r w:rsidRPr="00CE0734">
        <w:rPr>
          <w:rFonts w:ascii="Source Sans Pro" w:hAnsi="Source Sans Pro"/>
        </w:rPr>
        <w:t xml:space="preserve"> International Taxation (Master </w:t>
      </w:r>
      <w:proofErr w:type="spellStart"/>
      <w:r w:rsidRPr="00CE0734">
        <w:rPr>
          <w:rFonts w:ascii="Source Sans Pro" w:hAnsi="Source Sans Pro"/>
        </w:rPr>
        <w:t>of</w:t>
      </w:r>
      <w:proofErr w:type="spellEnd"/>
      <w:r w:rsidRPr="00CE0734">
        <w:rPr>
          <w:rFonts w:ascii="Source Sans Pro" w:hAnsi="Source Sans Pro"/>
        </w:rPr>
        <w:t xml:space="preserve"> Panama Papers),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Master </w:t>
      </w:r>
      <w:proofErr w:type="spellStart"/>
      <w:r w:rsidRPr="00CE0734">
        <w:rPr>
          <w:rFonts w:ascii="Source Sans Pro" w:hAnsi="Source Sans Pro"/>
        </w:rPr>
        <w:t>of</w:t>
      </w:r>
      <w:proofErr w:type="spellEnd"/>
      <w:r w:rsidRPr="00CE0734">
        <w:rPr>
          <w:rFonts w:ascii="Source Sans Pro" w:hAnsi="Source Sans Pro"/>
        </w:rPr>
        <w:t xml:space="preserve"> legal Studies (Troika-Master) und Master der kriminologischen Studis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Rahmenprüfungsordnung: Diskussionstag in der vorlesungsfreien Zeit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Studierende im AS: </w:t>
      </w:r>
      <w:proofErr w:type="spellStart"/>
      <w:r w:rsidRPr="00CE0734">
        <w:rPr>
          <w:rFonts w:ascii="Source Sans Pro" w:hAnsi="Source Sans Pro"/>
        </w:rPr>
        <w:t>Ausschuß</w:t>
      </w:r>
      <w:proofErr w:type="spellEnd"/>
      <w:r w:rsidRPr="00CE0734">
        <w:rPr>
          <w:rFonts w:ascii="Source Sans Pro" w:hAnsi="Source Sans Pro"/>
        </w:rPr>
        <w:t xml:space="preserve"> für internationale Angelegenheiten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Timo: Erste Überlegungen für den Haushalt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Artur: Zitat von wem? "Meine Einschätzung aber .. " Horst Köhler 2010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zurückgetreten. Bildung mündiger Menschen statt </w:t>
      </w:r>
      <w:proofErr w:type="spellStart"/>
      <w:r w:rsidRPr="00CE0734">
        <w:rPr>
          <w:rFonts w:ascii="Source Sans Pro" w:hAnsi="Source Sans Pro"/>
        </w:rPr>
        <w:t>Gehhorsam</w:t>
      </w:r>
      <w:proofErr w:type="spellEnd"/>
      <w:r w:rsidRPr="00CE0734">
        <w:rPr>
          <w:rFonts w:ascii="Source Sans Pro" w:hAnsi="Source Sans Pro"/>
        </w:rPr>
        <w:t>, Bundeswehr ausgeladen.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Gesundheit für alle, Veranstaltung mir Mitarbeitern der Charité, die mehr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Personal für die Pflege durchgesetzt haben</w:t>
      </w:r>
    </w:p>
    <w:p w:rsidR="00CE0734" w:rsidRPr="00CE0734" w:rsidRDefault="00CE0734" w:rsidP="00CE0734">
      <w:pPr>
        <w:rPr>
          <w:rFonts w:ascii="Source Sans Pro" w:hAnsi="Source Sans Pro"/>
        </w:rPr>
      </w:pPr>
      <w:proofErr w:type="spellStart"/>
      <w:r w:rsidRPr="00CE0734">
        <w:rPr>
          <w:rFonts w:ascii="Source Sans Pro" w:hAnsi="Source Sans Pro"/>
        </w:rPr>
        <w:t>Exellenzinitiative</w:t>
      </w:r>
      <w:proofErr w:type="spellEnd"/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Armin: </w:t>
      </w:r>
      <w:proofErr w:type="spellStart"/>
      <w:r w:rsidRPr="00CE0734">
        <w:rPr>
          <w:rFonts w:ascii="Source Sans Pro" w:hAnsi="Source Sans Pro"/>
        </w:rPr>
        <w:t>Öko</w:t>
      </w:r>
      <w:proofErr w:type="spellEnd"/>
      <w:r w:rsidRPr="00CE0734">
        <w:rPr>
          <w:rFonts w:ascii="Source Sans Pro" w:hAnsi="Source Sans Pro"/>
        </w:rPr>
        <w:t>: kritische Veranstaltung zu Tierversuchen, Recycling in der Stadt.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Geoffrey: </w:t>
      </w:r>
      <w:proofErr w:type="spellStart"/>
      <w:r w:rsidRPr="00CE0734">
        <w:rPr>
          <w:rFonts w:ascii="Source Sans Pro" w:hAnsi="Source Sans Pro"/>
        </w:rPr>
        <w:t>Öff</w:t>
      </w:r>
      <w:proofErr w:type="spellEnd"/>
      <w:r w:rsidRPr="00CE0734">
        <w:rPr>
          <w:rFonts w:ascii="Source Sans Pro" w:hAnsi="Source Sans Pro"/>
        </w:rPr>
        <w:t xml:space="preserve">: Viel org. Kram, besser mit den </w:t>
      </w:r>
      <w:proofErr w:type="spellStart"/>
      <w:r w:rsidRPr="00CE0734">
        <w:rPr>
          <w:rFonts w:ascii="Source Sans Pro" w:hAnsi="Source Sans Pro"/>
        </w:rPr>
        <w:t>KommilitonInnen</w:t>
      </w:r>
      <w:proofErr w:type="spellEnd"/>
      <w:r w:rsidRPr="00CE0734">
        <w:rPr>
          <w:rFonts w:ascii="Source Sans Pro" w:hAnsi="Source Sans Pro"/>
        </w:rPr>
        <w:t xml:space="preserve"> in Kontakt </w:t>
      </w:r>
      <w:proofErr w:type="gramStart"/>
      <w:r w:rsidRPr="00CE0734">
        <w:rPr>
          <w:rFonts w:ascii="Source Sans Pro" w:hAnsi="Source Sans Pro"/>
        </w:rPr>
        <w:t>kommen</w:t>
      </w:r>
      <w:proofErr w:type="gramEnd"/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Kim: EM problematisieren und kritisieren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Janis: Kulturkurse funktionieren, was nicht so gut läuft, wird geprüft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Mario: Viele Projekte, keine Konzepte. Seld: Altersfeststellung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Oliver: </w:t>
      </w:r>
      <w:proofErr w:type="spellStart"/>
      <w:r w:rsidRPr="00CE0734">
        <w:rPr>
          <w:rFonts w:ascii="Source Sans Pro" w:hAnsi="Source Sans Pro"/>
        </w:rPr>
        <w:t>Ausschuß</w:t>
      </w:r>
      <w:proofErr w:type="spellEnd"/>
      <w:r w:rsidRPr="00CE0734">
        <w:rPr>
          <w:rFonts w:ascii="Source Sans Pro" w:hAnsi="Source Sans Pro"/>
        </w:rPr>
        <w:t xml:space="preserve">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>: Lesung "Bücherverbrennung nie wieder" und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"Tag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>". Gutes Wetter, viel Besuch, gute Texte, viel gelacht.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Nicht nur Pazifismus und Antimilitarismus und Sozialismus und so, sondern auch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Humor war den Nazis ein Dorn im Auge.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lastRenderedPageBreak/>
        <w:t>Anfragen an den AStA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EM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>?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Antworten </w:t>
      </w:r>
      <w:proofErr w:type="spellStart"/>
      <w:r w:rsidRPr="00CE0734">
        <w:rPr>
          <w:rFonts w:ascii="Source Sans Pro" w:hAnsi="Source Sans Pro"/>
        </w:rPr>
        <w:t>Antidiss</w:t>
      </w:r>
      <w:proofErr w:type="spellEnd"/>
      <w:r w:rsidRPr="00CE0734">
        <w:rPr>
          <w:rFonts w:ascii="Source Sans Pro" w:hAnsi="Source Sans Pro"/>
        </w:rPr>
        <w:t xml:space="preserve">: Kulturbereich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Gunhild: Gemeinsame Idee, gemeinsame Vorhaben?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Philipp: </w:t>
      </w:r>
      <w:proofErr w:type="spellStart"/>
      <w:r w:rsidRPr="00CE0734">
        <w:rPr>
          <w:rFonts w:ascii="Source Sans Pro" w:hAnsi="Source Sans Pro"/>
        </w:rPr>
        <w:t>Exellenzinitiative</w:t>
      </w:r>
      <w:proofErr w:type="spellEnd"/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Zeitansage: 19.30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Dringlichkeitsanträge des AStA</w:t>
      </w:r>
    </w:p>
    <w:p w:rsidR="00CE0734" w:rsidRPr="00CE0734" w:rsidRDefault="00CE0734" w:rsidP="00CE0734">
      <w:pPr>
        <w:rPr>
          <w:rFonts w:ascii="Source Sans Pro" w:hAnsi="Source Sans Pro"/>
        </w:rPr>
      </w:pPr>
      <w:r>
        <w:rPr>
          <w:rFonts w:ascii="Source Sans Pro" w:hAnsi="Source Sans Pro"/>
        </w:rPr>
        <w:t>K</w:t>
      </w:r>
      <w:r w:rsidRPr="00CE0734">
        <w:rPr>
          <w:rFonts w:ascii="Source Sans Pro" w:hAnsi="Source Sans Pro"/>
        </w:rPr>
        <w:t>eine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 xml:space="preserve">Aktuelle Stunde (falls </w:t>
      </w:r>
      <w:r w:rsidRPr="00CE0734">
        <w:rPr>
          <w:rFonts w:ascii="Source Sans Pro" w:hAnsi="Source Sans Pro"/>
          <w:b/>
        </w:rPr>
        <w:t>entsprechender Antrag vorliegt)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Es lag kein Antrag vor.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Feststellung der endgültigen Fassu</w:t>
      </w:r>
      <w:r w:rsidRPr="00CE0734">
        <w:rPr>
          <w:rFonts w:ascii="Source Sans Pro" w:hAnsi="Source Sans Pro"/>
          <w:b/>
        </w:rPr>
        <w:t>ng des Teils B der Tagesordnung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Top 5 und 6 tauschen; M:9:0</w:t>
      </w:r>
    </w:p>
    <w:p w:rsidR="00CE0734" w:rsidRDefault="00CE0734" w:rsidP="00CE0734">
      <w:pPr>
        <w:rPr>
          <w:rFonts w:ascii="Source Sans Pro" w:hAnsi="Source Sans Pro"/>
          <w:lang w:val="en-US"/>
        </w:rPr>
      </w:pPr>
      <w:proofErr w:type="spellStart"/>
      <w:r w:rsidRPr="00CE0734">
        <w:rPr>
          <w:rFonts w:ascii="Source Sans Pro" w:hAnsi="Source Sans Pro"/>
          <w:lang w:val="en-US"/>
        </w:rPr>
        <w:t>Cl</w:t>
      </w:r>
      <w:r>
        <w:rPr>
          <w:rFonts w:ascii="Source Sans Pro" w:hAnsi="Source Sans Pro"/>
          <w:lang w:val="en-US"/>
        </w:rPr>
        <w:t>aas-Friso</w:t>
      </w:r>
      <w:proofErr w:type="spellEnd"/>
      <w:r>
        <w:rPr>
          <w:rFonts w:ascii="Source Sans Pro" w:hAnsi="Source Sans Pro"/>
          <w:lang w:val="en-US"/>
        </w:rPr>
        <w:t xml:space="preserve">: </w:t>
      </w:r>
    </w:p>
    <w:p w:rsidR="00CE0734" w:rsidRPr="00CE0734" w:rsidRDefault="00CE0734" w:rsidP="00CE0734">
      <w:pPr>
        <w:pStyle w:val="Listenabsatz"/>
        <w:numPr>
          <w:ilvl w:val="0"/>
          <w:numId w:val="3"/>
        </w:numPr>
        <w:rPr>
          <w:rFonts w:ascii="Source Sans Pro" w:hAnsi="Source Sans Pro"/>
          <w:lang w:val="en-US"/>
        </w:rPr>
      </w:pPr>
      <w:r w:rsidRPr="00CE0734">
        <w:rPr>
          <w:rFonts w:ascii="Source Sans Pro" w:hAnsi="Source Sans Pro"/>
          <w:lang w:val="en-US"/>
        </w:rPr>
        <w:t xml:space="preserve">Top 5 </w:t>
      </w:r>
      <w:proofErr w:type="spellStart"/>
      <w:r w:rsidRPr="00CE0734">
        <w:rPr>
          <w:rFonts w:ascii="Source Sans Pro" w:hAnsi="Source Sans Pro"/>
          <w:lang w:val="en-US"/>
        </w:rPr>
        <w:t>als</w:t>
      </w:r>
      <w:proofErr w:type="spellEnd"/>
      <w:r w:rsidRPr="00CE0734">
        <w:rPr>
          <w:rFonts w:ascii="Source Sans Pro" w:hAnsi="Source Sans Pro"/>
          <w:lang w:val="en-US"/>
        </w:rPr>
        <w:t xml:space="preserve"> 4</w:t>
      </w:r>
      <w:r>
        <w:rPr>
          <w:rFonts w:ascii="Source Sans Pro" w:hAnsi="Source Sans Pro"/>
          <w:lang w:val="en-US"/>
        </w:rPr>
        <w:t xml:space="preserve">; </w:t>
      </w:r>
      <w:r w:rsidRPr="00CE0734">
        <w:rPr>
          <w:rFonts w:ascii="Source Sans Pro" w:hAnsi="Source Sans Pro"/>
          <w:lang w:val="en-US"/>
        </w:rPr>
        <w:t>2:M:3</w:t>
      </w:r>
    </w:p>
    <w:p w:rsidR="00CE0734" w:rsidRPr="00CE0734" w:rsidRDefault="00CE0734" w:rsidP="00CE0734">
      <w:pPr>
        <w:pStyle w:val="Listenabsatz"/>
        <w:numPr>
          <w:ilvl w:val="0"/>
          <w:numId w:val="3"/>
        </w:numPr>
        <w:rPr>
          <w:rFonts w:ascii="Source Sans Pro" w:hAnsi="Source Sans Pro"/>
          <w:lang w:val="en-US"/>
        </w:rPr>
      </w:pPr>
      <w:r w:rsidRPr="00CE0734">
        <w:rPr>
          <w:rFonts w:ascii="Source Sans Pro" w:hAnsi="Source Sans Pro"/>
        </w:rPr>
        <w:t>Top 5 und 1 tauschen; 8:m:1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Geoffrey: Wahl nach vorne ziehen falsch, dafür haben wir Zeit</w:t>
      </w:r>
    </w:p>
    <w:p w:rsid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TO heute bewältigen: Zuerst formal, dann politisch</w:t>
      </w:r>
      <w:r>
        <w:rPr>
          <w:rFonts w:ascii="Source Sans Pro" w:hAnsi="Source Sans Pro"/>
        </w:rPr>
        <w:t xml:space="preserve">er, dann unsere eigene </w:t>
      </w:r>
      <w:proofErr w:type="spellStart"/>
      <w:r>
        <w:rPr>
          <w:rFonts w:ascii="Source Sans Pro" w:hAnsi="Source Sans Pro"/>
        </w:rPr>
        <w:t>Formalia</w:t>
      </w:r>
      <w:proofErr w:type="spellEnd"/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Fest</w:t>
      </w:r>
      <w:r w:rsidRPr="00CE0734">
        <w:rPr>
          <w:rFonts w:ascii="Source Sans Pro" w:hAnsi="Source Sans Pro"/>
          <w:b/>
        </w:rPr>
        <w:t>stellung der Beschlussfähigkeit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Beschlussfähigkeit mit 31 von 4</w:t>
      </w:r>
      <w:r w:rsidRPr="00CE0734">
        <w:rPr>
          <w:rFonts w:ascii="Source Sans Pro" w:hAnsi="Source Sans Pro"/>
          <w:i/>
        </w:rPr>
        <w:t>7 Parlamentarier*Innen gegeben.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Genehmigung der Protokoll</w:t>
      </w:r>
      <w:r w:rsidRPr="00CE0734">
        <w:rPr>
          <w:rFonts w:ascii="Source Sans Pro" w:hAnsi="Source Sans Pro"/>
          <w:b/>
        </w:rPr>
        <w:t>e der vorangegangenen Sitzungen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 problematisiert die verkürzte Zusammenfassung einzelner Redebeiträge,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im ersten Protokoll z.B. S. 10 Jacob sagt, es sei kein Problem, in beiden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Ausschüssen zu sein auf Nachfrage von Seld.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Wir arbeiten ein. Bestätigung des Prot</w:t>
      </w:r>
      <w:r>
        <w:rPr>
          <w:rFonts w:ascii="Source Sans Pro" w:hAnsi="Source Sans Pro"/>
        </w:rPr>
        <w:t>o</w:t>
      </w:r>
      <w:r w:rsidRPr="00CE0734">
        <w:rPr>
          <w:rFonts w:ascii="Source Sans Pro" w:hAnsi="Source Sans Pro"/>
        </w:rPr>
        <w:t>kolls.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lastRenderedPageBreak/>
        <w:t>2. Teil: Till beantragt Vertagung – kein Widerspruch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Präsidiumspause bis 20.09 Uhr</w:t>
      </w:r>
    </w:p>
    <w:p w:rsidR="00CE0734" w:rsidRPr="00CE0734" w:rsidRDefault="00CE0734" w:rsidP="00CE0734">
      <w:pPr>
        <w:rPr>
          <w:rFonts w:ascii="Source Sans Pro" w:hAnsi="Source Sans Pro"/>
          <w:sz w:val="28"/>
          <w:szCs w:val="28"/>
          <w:u w:val="single"/>
        </w:rPr>
      </w:pPr>
      <w:r w:rsidRPr="00CE0734">
        <w:rPr>
          <w:rFonts w:ascii="Source Sans Pro" w:hAnsi="Source Sans Pro"/>
          <w:sz w:val="28"/>
          <w:szCs w:val="28"/>
          <w:u w:val="single"/>
        </w:rPr>
        <w:t>Teil B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Alle Frauen*-Wahl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a) Bestätigung der Wahlniederschrift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Franziska, Mena und Paula stellen die Wahlniederschrift vor.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Sie wird mit m:0:2 angenommen.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b) Bestätigung der Referent*Innen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Referent*Innenvorschlag:</w:t>
      </w:r>
    </w:p>
    <w:p w:rsidR="00CE0734" w:rsidRDefault="00CE0734" w:rsidP="00CE0734">
      <w:pPr>
        <w:pStyle w:val="Listenabsatz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Melina </w:t>
      </w:r>
      <w:proofErr w:type="spellStart"/>
      <w:r>
        <w:rPr>
          <w:rFonts w:ascii="Source Sans Pro" w:hAnsi="Source Sans Pro"/>
        </w:rPr>
        <w:t>Toelle</w:t>
      </w:r>
      <w:proofErr w:type="spellEnd"/>
    </w:p>
    <w:p w:rsidR="00CE0734" w:rsidRPr="00CE0734" w:rsidRDefault="00CE0734" w:rsidP="00CE0734">
      <w:pPr>
        <w:pStyle w:val="Listenabsatz"/>
        <w:numPr>
          <w:ilvl w:val="0"/>
          <w:numId w:val="4"/>
        </w:numPr>
        <w:rPr>
          <w:rFonts w:ascii="Source Sans Pro" w:hAnsi="Source Sans Pro"/>
        </w:rPr>
      </w:pPr>
      <w:r>
        <w:rPr>
          <w:rFonts w:ascii="Source Sans Pro" w:hAnsi="Source Sans Pro"/>
        </w:rPr>
        <w:t>Louisa Escher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Melina </w:t>
      </w:r>
      <w:proofErr w:type="spellStart"/>
      <w:r w:rsidRPr="00CE0734">
        <w:rPr>
          <w:rFonts w:ascii="Source Sans Pro" w:hAnsi="Source Sans Pro"/>
        </w:rPr>
        <w:t>Toelle</w:t>
      </w:r>
      <w:proofErr w:type="spellEnd"/>
      <w:r w:rsidRPr="00CE0734">
        <w:rPr>
          <w:rFonts w:ascii="Source Sans Pro" w:hAnsi="Source Sans Pro"/>
        </w:rPr>
        <w:t xml:space="preserve"> (Referentin): allgemein zum Selbstverständnis des </w:t>
      </w:r>
      <w:proofErr w:type="spellStart"/>
      <w:r w:rsidRPr="00CE0734">
        <w:rPr>
          <w:rFonts w:ascii="Source Sans Pro" w:hAnsi="Source Sans Pro"/>
        </w:rPr>
        <w:t>AlleFrauen</w:t>
      </w:r>
      <w:proofErr w:type="spellEnd"/>
      <w:r w:rsidRPr="00CE0734">
        <w:rPr>
          <w:rFonts w:ascii="Source Sans Pro" w:hAnsi="Source Sans Pro"/>
        </w:rPr>
        <w:t>*Referats.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Vom feministischen Standpunkt: Gesellschaftliche Ungleichheit wird durch Ausbeutung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und Machtgefälle im Kapitalismus stabilisiert. </w:t>
      </w:r>
      <w:proofErr w:type="spellStart"/>
      <w:r w:rsidRPr="00CE0734">
        <w:rPr>
          <w:rFonts w:ascii="Source Sans Pro" w:hAnsi="Source Sans Pro"/>
        </w:rPr>
        <w:t>Patriachale</w:t>
      </w:r>
      <w:proofErr w:type="spellEnd"/>
      <w:r w:rsidRPr="00CE0734">
        <w:rPr>
          <w:rFonts w:ascii="Source Sans Pro" w:hAnsi="Source Sans Pro"/>
        </w:rPr>
        <w:t xml:space="preserve"> Strukturen aufbrechen.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Konkret im Studienalltag: Wer macht den Mund auf?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Louisa Escher (Stellvertreterin): Wie (sozial) offen ist die Uni? Konkurrenz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verschärft die </w:t>
      </w:r>
      <w:proofErr w:type="spellStart"/>
      <w:r w:rsidRPr="00CE0734">
        <w:rPr>
          <w:rFonts w:ascii="Source Sans Pro" w:hAnsi="Source Sans Pro"/>
        </w:rPr>
        <w:t>Ungleicheit</w:t>
      </w:r>
      <w:proofErr w:type="spellEnd"/>
      <w:r w:rsidRPr="00CE0734">
        <w:rPr>
          <w:rFonts w:ascii="Source Sans Pro" w:hAnsi="Source Sans Pro"/>
        </w:rPr>
        <w:t xml:space="preserve">. Tag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 xml:space="preserve"> mitgestalten. </w:t>
      </w:r>
      <w:proofErr w:type="spellStart"/>
      <w:r w:rsidRPr="00CE0734">
        <w:rPr>
          <w:rFonts w:ascii="Source Sans Pro" w:hAnsi="Source Sans Pro"/>
        </w:rPr>
        <w:t>Sexulisierte</w:t>
      </w:r>
      <w:proofErr w:type="spellEnd"/>
      <w:r w:rsidRPr="00CE0734">
        <w:rPr>
          <w:rFonts w:ascii="Source Sans Pro" w:hAnsi="Source Sans Pro"/>
        </w:rPr>
        <w:t xml:space="preserve"> Gewalt</w:t>
      </w:r>
    </w:p>
    <w:p w:rsidR="00CE0734" w:rsidRPr="00CE0734" w:rsidRDefault="00CE0734" w:rsidP="00CE0734">
      <w:pPr>
        <w:rPr>
          <w:rFonts w:ascii="Source Sans Pro" w:hAnsi="Source Sans Pro"/>
        </w:rPr>
      </w:pPr>
      <w:proofErr w:type="spellStart"/>
      <w:r w:rsidRPr="00CE0734">
        <w:rPr>
          <w:rFonts w:ascii="Source Sans Pro" w:hAnsi="Source Sans Pro"/>
        </w:rPr>
        <w:t>sichbar</w:t>
      </w:r>
      <w:proofErr w:type="spellEnd"/>
      <w:r w:rsidRPr="00CE0734">
        <w:rPr>
          <w:rFonts w:ascii="Source Sans Pro" w:hAnsi="Source Sans Pro"/>
        </w:rPr>
        <w:t xml:space="preserve"> machen, aber auch ein solidarisches Miteinander schaffen.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Karima: Arbeitet Ihr zu leeren Stellen, die nicht mit Frauen besetzt werden?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Louisa: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Ausbeutungsverhältnis zwischen Mann und Frau. Konkurrenz gilt allen.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Positive Diskriminierung verdoppelt die Ungleichheit. Mann gilt als Ausbeuter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lastRenderedPageBreak/>
        <w:t>von Frauen. Karte für den Campus: Enttabuisierung richtig, aber man fühlt sich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auf dem Campus nicht sicher.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Louisa: Strukturen der Ausbeutung </w:t>
      </w:r>
      <w:proofErr w:type="gramStart"/>
      <w:r w:rsidRPr="00CE0734">
        <w:rPr>
          <w:rFonts w:ascii="Source Sans Pro" w:hAnsi="Source Sans Pro"/>
        </w:rPr>
        <w:t>tut</w:t>
      </w:r>
      <w:proofErr w:type="gramEnd"/>
      <w:r w:rsidRPr="00CE0734">
        <w:rPr>
          <w:rFonts w:ascii="Source Sans Pro" w:hAnsi="Source Sans Pro"/>
        </w:rPr>
        <w:t xml:space="preserve"> niemandem gut.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Wichtig, </w:t>
      </w:r>
      <w:proofErr w:type="spellStart"/>
      <w:r w:rsidRPr="00CE0734">
        <w:rPr>
          <w:rFonts w:ascii="Source Sans Pro" w:hAnsi="Source Sans Pro"/>
        </w:rPr>
        <w:t>daß</w:t>
      </w:r>
      <w:proofErr w:type="spellEnd"/>
      <w:r w:rsidRPr="00CE0734">
        <w:rPr>
          <w:rFonts w:ascii="Source Sans Pro" w:hAnsi="Source Sans Pro"/>
        </w:rPr>
        <w:t xml:space="preserve"> man nicht alleine ist.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Melina: Betonung liegt auf den Strukturen.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Melanie: Patriotismus und Sexismus bei der EM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Louisa: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Leistungsideologie im Fußball, Leistung = männlich.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Beide – Mann und Frau – sind ausgebeutet, internes Hierarchieverhältnis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Offene Abstimmung: m:0:9 bestätigt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E416F7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Zeitansage: 20.50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CE0734" w:rsidP="00CE0734">
      <w:pPr>
        <w:rPr>
          <w:rFonts w:ascii="Source Sans Pro" w:hAnsi="Source Sans Pro"/>
          <w:b/>
        </w:rPr>
      </w:pPr>
      <w:r w:rsidRPr="00E416F7">
        <w:rPr>
          <w:rFonts w:ascii="Source Sans Pro" w:hAnsi="Source Sans Pro"/>
          <w:b/>
        </w:rPr>
        <w:t>G</w:t>
      </w:r>
      <w:r w:rsidR="00E416F7" w:rsidRPr="00E416F7">
        <w:rPr>
          <w:rFonts w:ascii="Source Sans Pro" w:hAnsi="Source Sans Pro"/>
          <w:b/>
        </w:rPr>
        <w:t>ründung des FSR kath. Theologie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Geoffrey stellt den Antrag vor.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Till: Das katholische Verständnis von </w:t>
      </w:r>
      <w:proofErr w:type="spellStart"/>
      <w:r w:rsidRPr="00CE0734">
        <w:rPr>
          <w:rFonts w:ascii="Source Sans Pro" w:hAnsi="Source Sans Pro"/>
        </w:rPr>
        <w:t>Faschschaftsratarbeit</w:t>
      </w:r>
      <w:proofErr w:type="spellEnd"/>
      <w:r w:rsidRPr="00CE0734">
        <w:rPr>
          <w:rFonts w:ascii="Source Sans Pro" w:hAnsi="Source Sans Pro"/>
        </w:rPr>
        <w:t xml:space="preserve"> nicht hilfreich.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Jemand vom AStA sollte mit ihnen sprechen, wie man FSR-Arbeit machen kann.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Warum fällt es in Hamburg mit dem Laizismus so schwer? Nur Leute einer</w:t>
      </w:r>
    </w:p>
    <w:p w:rsidR="00CE0734" w:rsidRPr="00CE0734" w:rsidRDefault="00CE0734" w:rsidP="00CE0734">
      <w:pPr>
        <w:rPr>
          <w:rFonts w:ascii="Source Sans Pro" w:hAnsi="Source Sans Pro"/>
        </w:rPr>
      </w:pPr>
      <w:proofErr w:type="gramStart"/>
      <w:r w:rsidRPr="00CE0734">
        <w:rPr>
          <w:rFonts w:ascii="Source Sans Pro" w:hAnsi="Source Sans Pro"/>
        </w:rPr>
        <w:t>Konfession</w:t>
      </w:r>
      <w:proofErr w:type="gramEnd"/>
      <w:r w:rsidRPr="00CE0734">
        <w:rPr>
          <w:rFonts w:ascii="Source Sans Pro" w:hAnsi="Source Sans Pro"/>
        </w:rPr>
        <w:t xml:space="preserve"> dürfen in den Schulen Religion unterrichten.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Antonia, Jennifer: FSR erstmal gründen, dann diskutieren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Änderungsantrag: Nicht der "Fachschaftsrat", sondern die Fachschaft soll eingerichtet werden.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Mit m:0:3 angenommen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r w:rsidRPr="00CE0734">
        <w:rPr>
          <w:rFonts w:ascii="Source Sans Pro" w:hAnsi="Source Sans Pro"/>
          <w:i/>
        </w:rPr>
        <w:t>Zeitansage: 21.04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Antrag auf VV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Franziska: Kritik an der </w:t>
      </w:r>
      <w:proofErr w:type="spellStart"/>
      <w:r w:rsidRPr="00CE0734">
        <w:rPr>
          <w:rFonts w:ascii="Source Sans Pro" w:hAnsi="Source Sans Pro"/>
        </w:rPr>
        <w:t>Exellenzinitiative</w:t>
      </w:r>
      <w:proofErr w:type="spellEnd"/>
      <w:r w:rsidRPr="00CE0734">
        <w:rPr>
          <w:rFonts w:ascii="Source Sans Pro" w:hAnsi="Source Sans Pro"/>
        </w:rPr>
        <w:t xml:space="preserve"> nimmt bundesweit zu. Ist überall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Thema, z.B. Diskussion über Studiengang "Neuropsychologie". Mit so vielen wie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möglich sprechen.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Ramin: Soll nur verhindert werden, </w:t>
      </w:r>
      <w:proofErr w:type="spellStart"/>
      <w:r w:rsidRPr="00CE0734">
        <w:rPr>
          <w:rFonts w:ascii="Source Sans Pro" w:hAnsi="Source Sans Pro"/>
        </w:rPr>
        <w:t>daß</w:t>
      </w:r>
      <w:proofErr w:type="spellEnd"/>
      <w:r w:rsidRPr="00CE0734">
        <w:rPr>
          <w:rFonts w:ascii="Source Sans Pro" w:hAnsi="Source Sans Pro"/>
        </w:rPr>
        <w:t xml:space="preserve"> die </w:t>
      </w:r>
      <w:proofErr w:type="spellStart"/>
      <w:r w:rsidRPr="00CE0734">
        <w:rPr>
          <w:rFonts w:ascii="Source Sans Pro" w:hAnsi="Source Sans Pro"/>
        </w:rPr>
        <w:t>Exini</w:t>
      </w:r>
      <w:proofErr w:type="spellEnd"/>
      <w:r w:rsidRPr="00CE0734">
        <w:rPr>
          <w:rFonts w:ascii="Source Sans Pro" w:hAnsi="Source Sans Pro"/>
        </w:rPr>
        <w:t xml:space="preserve"> weitergeführt wird, oder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soll es mehr Geld für die Uni geben?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Geoffrey: Konzept absurd. Fortsetzung = Verschärfung. Nicht nur </w:t>
      </w:r>
      <w:proofErr w:type="spellStart"/>
      <w:r w:rsidRPr="00CE0734">
        <w:rPr>
          <w:rFonts w:ascii="Source Sans Pro" w:hAnsi="Source Sans Pro"/>
        </w:rPr>
        <w:t>Exellenzcluster</w:t>
      </w:r>
      <w:proofErr w:type="spellEnd"/>
      <w:r w:rsidRPr="00CE0734">
        <w:rPr>
          <w:rFonts w:ascii="Source Sans Pro" w:hAnsi="Source Sans Pro"/>
        </w:rPr>
        <w:t>,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sondern </w:t>
      </w:r>
      <w:proofErr w:type="spellStart"/>
      <w:r w:rsidRPr="00CE0734">
        <w:rPr>
          <w:rFonts w:ascii="Source Sans Pro" w:hAnsi="Source Sans Pro"/>
        </w:rPr>
        <w:t>Exellenzunis</w:t>
      </w:r>
      <w:proofErr w:type="spellEnd"/>
      <w:r w:rsidRPr="00CE0734">
        <w:rPr>
          <w:rFonts w:ascii="Source Sans Pro" w:hAnsi="Source Sans Pro"/>
        </w:rPr>
        <w:t>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Ramin: Gegen Kürzungen. Aber wie kann man gegen die Unterstützung wichtiger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Forschung, z.B. Klimaforschung, sein?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Naturwissenschaften brauchen mehr Geld, </w:t>
      </w:r>
      <w:proofErr w:type="spellStart"/>
      <w:r w:rsidRPr="00CE0734">
        <w:rPr>
          <w:rFonts w:ascii="Source Sans Pro" w:hAnsi="Source Sans Pro"/>
        </w:rPr>
        <w:t>Desy</w:t>
      </w:r>
      <w:proofErr w:type="spellEnd"/>
      <w:r w:rsidRPr="00CE0734">
        <w:rPr>
          <w:rFonts w:ascii="Source Sans Pro" w:hAnsi="Source Sans Pro"/>
        </w:rPr>
        <w:t xml:space="preserve"> sehr erfolgreich.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Till: RCDS möge es kritischer sehen. </w:t>
      </w:r>
      <w:proofErr w:type="spellStart"/>
      <w:r w:rsidRPr="00CE0734">
        <w:rPr>
          <w:rFonts w:ascii="Source Sans Pro" w:hAnsi="Source Sans Pro"/>
        </w:rPr>
        <w:t>Exellenz</w:t>
      </w:r>
      <w:proofErr w:type="spellEnd"/>
      <w:r w:rsidRPr="00CE0734">
        <w:rPr>
          <w:rFonts w:ascii="Source Sans Pro" w:hAnsi="Source Sans Pro"/>
        </w:rPr>
        <w:t xml:space="preserve"> selbstreferenziell.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Gleichheitsphobie sensationell. Nicht Gleichmacherei, sondern nach Bedarf.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Kriterium: Quantität und Verwertungstauglichkeit.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Abstimmung Antrag: m:8:0</w:t>
      </w:r>
    </w:p>
    <w:p w:rsidR="00CE0734" w:rsidRPr="00CE0734" w:rsidRDefault="00CE0734" w:rsidP="00CE0734">
      <w:pPr>
        <w:rPr>
          <w:rFonts w:ascii="Source Sans Pro" w:hAnsi="Source Sans Pro"/>
          <w:i/>
        </w:rPr>
      </w:pPr>
      <w:bookmarkStart w:id="0" w:name="_GoBack"/>
      <w:bookmarkEnd w:id="0"/>
      <w:r w:rsidRPr="00CE0734">
        <w:rPr>
          <w:rFonts w:ascii="Source Sans Pro" w:hAnsi="Source Sans Pro"/>
          <w:i/>
        </w:rPr>
        <w:t>Präsidiumspause bis 21.50 Uhr</w:t>
      </w:r>
    </w:p>
    <w:p w:rsidR="00CE0734" w:rsidRPr="00CE0734" w:rsidRDefault="00CE0734" w:rsidP="00CE0734">
      <w:pPr>
        <w:rPr>
          <w:rFonts w:ascii="Source Sans Pro" w:hAnsi="Source Sans Pro"/>
          <w:b/>
        </w:rPr>
      </w:pPr>
      <w:r w:rsidRPr="00CE0734">
        <w:rPr>
          <w:rFonts w:ascii="Source Sans Pro" w:hAnsi="Source Sans Pro"/>
          <w:b/>
        </w:rPr>
        <w:t>EM 2016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lastRenderedPageBreak/>
        <w:t xml:space="preserve">Jakob Pape stellt den Antrag vor: In Israel </w:t>
      </w:r>
      <w:proofErr w:type="spellStart"/>
      <w:r w:rsidRPr="00CE0734">
        <w:rPr>
          <w:rFonts w:ascii="Source Sans Pro" w:hAnsi="Source Sans Pro"/>
        </w:rPr>
        <w:t>palästinensiche</w:t>
      </w:r>
      <w:proofErr w:type="spellEnd"/>
      <w:r w:rsidRPr="00CE0734">
        <w:rPr>
          <w:rFonts w:ascii="Source Sans Pro" w:hAnsi="Source Sans Pro"/>
        </w:rPr>
        <w:t xml:space="preserve"> und israelische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Mädchen zusammengespielt, sprechen dieselbe Sprache. Hier Flüchtlinge und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andere. Das Verbindende ist wichtig.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Medien sind auch mal kritisch, z.B. in Brasilien. Veranstaltung: zuerst die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Spiele angucken und dann kritisch diskutieren.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Benjamin: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Oliver: Bei WM und EM kommt alles zusammen, was an der bürgerlichen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Gesellschaft scheiße ist: Rassismus, Antisemitismus, "Du bist Deutschland".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Verdrängung der sozialen Frage, ich kenne keine Parteien mehr, nur noch Deutsche.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Geoffrey: Gedicht. Das Nationale ist immer falsch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Großevents auf dem Campus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Benjamin: Menschen neigen dazu, Gruppen zu bilden. EM verbieten hilft nicht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gegen Antisemitismus und führt nicht zu Frieden.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Geoffrey: Es geht nicht ums Verbieten. Was machen solche Großevents mit uns?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Wohlfühlen, um die soziale Spaltung zu vertuschen. Jetzt genau das Falsche,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Patriotismus zu befördern.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Die Menschheit ist eine Gruppe. Massengruppenbildung nicht falsch, z.B.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viele protestieren gegen Entlassungen.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Zivilcourage bei Spielen, wo Nationalismus gesungen wird, löst das Problem nicht.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GO-Antrag von Melf: Verlängerung der Sitzung bis nach TOP 7.</w:t>
      </w:r>
    </w:p>
    <w:p w:rsidR="00CE0734" w:rsidRPr="00E416F7" w:rsidRDefault="00E416F7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lastRenderedPageBreak/>
        <w:t>Kein Widerspruch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Die Frage entsteht, wie mit dem Ersetzungsantrag umzugehen ist: ist es ein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Änderungsantrag oder wird alternativ abgestimmt?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Es wird sich darauf geeinigt, so wie mit dem Antrag des RCDS zu AfD auf der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letzten Sitzung zu verfahren – den Ersetzungsantrag zuerst abstimmen – das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Präsidium soll die F</w:t>
      </w:r>
      <w:r w:rsidR="00E416F7" w:rsidRPr="00E416F7">
        <w:rPr>
          <w:rFonts w:ascii="Source Sans Pro" w:hAnsi="Source Sans Pro"/>
          <w:i/>
        </w:rPr>
        <w:t>rage dann grundsätzlich klären.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Der Ersetzungsantrag (siehe Anhang) wird mit m:6:3 angenommen.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Der Gesamtantrag wird mit m:7:0 angenommen.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E416F7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Präsidiumspause bis 23 Uhr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E416F7" w:rsidP="00CE0734">
      <w:pPr>
        <w:rPr>
          <w:rFonts w:ascii="Source Sans Pro" w:hAnsi="Source Sans Pro"/>
          <w:b/>
        </w:rPr>
      </w:pPr>
      <w:r w:rsidRPr="00E416F7">
        <w:rPr>
          <w:rFonts w:ascii="Source Sans Pro" w:hAnsi="Source Sans Pro"/>
          <w:b/>
        </w:rPr>
        <w:t>Umgang mit der AfD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Ramin stellt den Antrag vor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Till: Gibt es ein ernstgemeintes Anliegen? Jeder Satz falsch... Änderungsantrag für Tag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Franziska: Satire und Humor, Erich Kästner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Die "Sorge um innere Sicherheit"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Artur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Jakob Pape: Populismus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Golnar: Deutschland soll in der internationalen Konkurrenz behaupten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lastRenderedPageBreak/>
        <w:t>GO-Antrag von Melf auf Schließung der R</w:t>
      </w:r>
      <w:r w:rsidR="00E416F7" w:rsidRPr="00E416F7">
        <w:rPr>
          <w:rFonts w:ascii="Source Sans Pro" w:hAnsi="Source Sans Pro"/>
          <w:i/>
        </w:rPr>
        <w:t>edeliste: mit 11:9:4 angenommen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Till: Ideologie der inneren Sicherheit, wenn alle ordentlich sind, funktioniere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der Kapitalismus. Dagegen ordnungspolitische Maßnahmen, Polizei und Militär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Änderungsantrag LL/harte Zeiten/SDS: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Das StuPa bekräftigt, dass der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Ausschuss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 xml:space="preserve"> in Zusammenarbeit mit dem AStA einen "Tag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>"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entwickeln, planen und durchführen möge und wird dies nach Kräften unterstützen.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Insbesondere möge vorbereitet werden, dass sich an diesem Tag mit der AfD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kritisch-analytisch auseinandergesetzt wird. Auf der Grundlage der Erkenntnisse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 xml:space="preserve">des "Tages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 xml:space="preserve">" soll der Ausschuss </w:t>
      </w:r>
      <w:proofErr w:type="spellStart"/>
      <w:r w:rsidRPr="00CE0734">
        <w:rPr>
          <w:rFonts w:ascii="Source Sans Pro" w:hAnsi="Source Sans Pro"/>
        </w:rPr>
        <w:t>gegen Rechts</w:t>
      </w:r>
      <w:proofErr w:type="spellEnd"/>
      <w:r w:rsidRPr="00CE0734">
        <w:rPr>
          <w:rFonts w:ascii="Source Sans Pro" w:hAnsi="Source Sans Pro"/>
        </w:rPr>
        <w:t xml:space="preserve"> eine politische</w:t>
      </w:r>
    </w:p>
    <w:p w:rsidR="00CE0734" w:rsidRPr="00CE0734" w:rsidRDefault="00CE0734" w:rsidP="00E416F7">
      <w:pPr>
        <w:ind w:left="708"/>
        <w:rPr>
          <w:rFonts w:ascii="Source Sans Pro" w:hAnsi="Source Sans Pro"/>
        </w:rPr>
      </w:pPr>
      <w:r w:rsidRPr="00CE0734">
        <w:rPr>
          <w:rFonts w:ascii="Source Sans Pro" w:hAnsi="Source Sans Pro"/>
        </w:rPr>
        <w:t>Stellungnahme gegen die AfD ausarbeiten, die dem StuPa zur Beschlussfassung</w:t>
      </w:r>
    </w:p>
    <w:p w:rsidR="00CE0734" w:rsidRPr="00CE0734" w:rsidRDefault="00E416F7" w:rsidP="00E416F7">
      <w:pPr>
        <w:ind w:left="708"/>
        <w:rPr>
          <w:rFonts w:ascii="Source Sans Pro" w:hAnsi="Source Sans Pro"/>
        </w:rPr>
      </w:pPr>
      <w:r>
        <w:rPr>
          <w:rFonts w:ascii="Source Sans Pro" w:hAnsi="Source Sans Pro"/>
        </w:rPr>
        <w:t>vorgelegt wird.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Mit m:7:0 angenommen</w:t>
      </w:r>
    </w:p>
    <w:p w:rsidR="00CE0734" w:rsidRPr="00CE0734" w:rsidRDefault="00CE0734" w:rsidP="00CE0734">
      <w:pPr>
        <w:rPr>
          <w:rFonts w:ascii="Source Sans Pro" w:hAnsi="Source Sans Pro"/>
        </w:rPr>
      </w:pPr>
      <w:r w:rsidRPr="00CE0734">
        <w:rPr>
          <w:rFonts w:ascii="Source Sans Pro" w:hAnsi="Source Sans Pro"/>
        </w:rPr>
        <w:t>Gesamtabstimmung: m: 0: 6 angenommen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CE0734" w:rsidP="00CE0734">
      <w:pPr>
        <w:rPr>
          <w:rFonts w:ascii="Source Sans Pro" w:hAnsi="Source Sans Pro"/>
          <w:b/>
        </w:rPr>
      </w:pPr>
      <w:r w:rsidRPr="00E416F7">
        <w:rPr>
          <w:rFonts w:ascii="Source Sans Pro" w:hAnsi="Source Sans Pro"/>
          <w:b/>
        </w:rPr>
        <w:t>Verlegung der S</w:t>
      </w:r>
      <w:r w:rsidR="00E416F7" w:rsidRPr="00E416F7">
        <w:rPr>
          <w:rFonts w:ascii="Source Sans Pro" w:hAnsi="Source Sans Pro"/>
          <w:b/>
        </w:rPr>
        <w:t>tuPa-Wahl in das Sommersemester</w:t>
      </w:r>
    </w:p>
    <w:p w:rsidR="00CE0734" w:rsidRPr="00E416F7" w:rsidRDefault="00CE0734" w:rsidP="00CE0734">
      <w:pPr>
        <w:rPr>
          <w:rFonts w:ascii="Source Sans Pro" w:hAnsi="Source Sans Pro"/>
          <w:i/>
        </w:rPr>
      </w:pPr>
      <w:r w:rsidRPr="00E416F7">
        <w:rPr>
          <w:rFonts w:ascii="Source Sans Pro" w:hAnsi="Source Sans Pro"/>
          <w:i/>
        </w:rPr>
        <w:t>GO-Antrag von Melf: Vertagung des TOPs auf die näch</w:t>
      </w:r>
      <w:r w:rsidR="00E416F7" w:rsidRPr="00E416F7">
        <w:rPr>
          <w:rFonts w:ascii="Source Sans Pro" w:hAnsi="Source Sans Pro"/>
          <w:i/>
        </w:rPr>
        <w:t>ste Sitzung: m: 5: 3 angenommen</w:t>
      </w:r>
    </w:p>
    <w:p w:rsidR="00CE0734" w:rsidRPr="00CE0734" w:rsidRDefault="00CE0734" w:rsidP="00CE0734">
      <w:pPr>
        <w:rPr>
          <w:rFonts w:ascii="Source Sans Pro" w:hAnsi="Source Sans Pro"/>
        </w:rPr>
      </w:pPr>
    </w:p>
    <w:p w:rsidR="00CE0734" w:rsidRPr="00E416F7" w:rsidRDefault="00E416F7" w:rsidP="00CE0734">
      <w:pPr>
        <w:rPr>
          <w:rFonts w:ascii="Source Sans Pro" w:hAnsi="Source Sans Pro"/>
          <w:b/>
        </w:rPr>
      </w:pPr>
      <w:r w:rsidRPr="00E416F7">
        <w:rPr>
          <w:rFonts w:ascii="Source Sans Pro" w:hAnsi="Source Sans Pro"/>
          <w:b/>
        </w:rPr>
        <w:t>Verschiedenes</w:t>
      </w:r>
    </w:p>
    <w:p w:rsidR="0068280C" w:rsidRPr="00CE0734" w:rsidRDefault="00CE0734" w:rsidP="00CE0734">
      <w:r w:rsidRPr="00CE0734">
        <w:rPr>
          <w:rFonts w:ascii="Source Sans Pro" w:hAnsi="Source Sans Pro"/>
        </w:rPr>
        <w:t>Franziska: Neue Veranstaltung zur Zivilklausel am 6.6.16</w:t>
      </w:r>
    </w:p>
    <w:sectPr w:rsidR="0068280C" w:rsidRPr="00CE0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652"/>
    <w:multiLevelType w:val="hybridMultilevel"/>
    <w:tmpl w:val="E494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A726C"/>
    <w:multiLevelType w:val="hybridMultilevel"/>
    <w:tmpl w:val="B3BA7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51AA9"/>
    <w:multiLevelType w:val="hybridMultilevel"/>
    <w:tmpl w:val="F1D2A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431FA"/>
    <w:multiLevelType w:val="hybridMultilevel"/>
    <w:tmpl w:val="1D3E492C"/>
    <w:lvl w:ilvl="0" w:tplc="0407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4"/>
    <w:rsid w:val="0068280C"/>
    <w:rsid w:val="00CE0734"/>
    <w:rsid w:val="00E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1281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2016-05-13T15:51:00Z</dcterms:created>
  <dcterms:modified xsi:type="dcterms:W3CDTF">2016-05-13T16:05:00Z</dcterms:modified>
</cp:coreProperties>
</file>